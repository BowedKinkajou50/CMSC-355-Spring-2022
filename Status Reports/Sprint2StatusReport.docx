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15D5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74B959E" w14:textId="0DE83A75" w:rsidR="00322BAE" w:rsidRDefault="00322BAE" w:rsidP="00322BA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Tyler Benson</w:t>
      </w:r>
    </w:p>
    <w:p w14:paraId="21174A03" w14:textId="59DEB67B" w:rsidR="00322BAE" w:rsidRDefault="00322BAE" w:rsidP="00322BA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Mandy Lin</w:t>
      </w:r>
    </w:p>
    <w:p w14:paraId="500B6985" w14:textId="4D37720B" w:rsidR="00322BAE" w:rsidRDefault="00322BAE" w:rsidP="00322BA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Even Pham</w:t>
      </w:r>
    </w:p>
    <w:p w14:paraId="631EEB68" w14:textId="2EB02769" w:rsidR="00322BAE" w:rsidRDefault="00322BAE" w:rsidP="00322BA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Mariam </w:t>
      </w:r>
      <w:proofErr w:type="spellStart"/>
      <w:r>
        <w:rPr>
          <w:rFonts w:ascii="Helvetica" w:hAnsi="Helvetica" w:cs="Helvetica"/>
          <w:i/>
          <w:color w:val="000000"/>
        </w:rPr>
        <w:t>Topchyan</w:t>
      </w:r>
      <w:proofErr w:type="spellEnd"/>
    </w:p>
    <w:p w14:paraId="36E4BDEA" w14:textId="3D553CC4" w:rsidR="00322BAE" w:rsidRPr="00322BAE" w:rsidRDefault="00322BAE" w:rsidP="00322BA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Gabrielle Cornelius</w:t>
      </w:r>
    </w:p>
    <w:p w14:paraId="3896D315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55A4BBA8" w14:textId="07D46A1C" w:rsidR="00322BAE" w:rsidRDefault="009B34E2" w:rsidP="009B34E2">
      <w:pPr>
        <w:pStyle w:val="ListParagraph"/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Psuedocode</w:t>
      </w:r>
      <w:proofErr w:type="spellEnd"/>
      <w:r>
        <w:rPr>
          <w:rFonts w:ascii="Helvetica" w:hAnsi="Helvetica" w:cs="Helvetica"/>
          <w:i/>
          <w:color w:val="000000"/>
        </w:rPr>
        <w:t>, coding, and testing of each module:</w:t>
      </w:r>
    </w:p>
    <w:p w14:paraId="7AF76373" w14:textId="74F32055" w:rsidR="009B34E2" w:rsidRDefault="009B34E2" w:rsidP="009B34E2">
      <w:pPr>
        <w:pStyle w:val="ListParagraph"/>
        <w:numPr>
          <w:ilvl w:val="0"/>
          <w:numId w:val="3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Service Broker – Tyler Benson</w:t>
      </w:r>
    </w:p>
    <w:p w14:paraId="2E2C58E3" w14:textId="6CF4F68F" w:rsidR="009B34E2" w:rsidRDefault="009B34E2" w:rsidP="009B34E2">
      <w:pPr>
        <w:pStyle w:val="ListParagraph"/>
        <w:numPr>
          <w:ilvl w:val="0"/>
          <w:numId w:val="3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Translator – Even Pham</w:t>
      </w:r>
    </w:p>
    <w:p w14:paraId="0CA3AF28" w14:textId="64669D34" w:rsidR="009B34E2" w:rsidRDefault="009B34E2" w:rsidP="009B34E2">
      <w:pPr>
        <w:pStyle w:val="ListParagraph"/>
        <w:numPr>
          <w:ilvl w:val="0"/>
          <w:numId w:val="3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Error – Mariam </w:t>
      </w:r>
      <w:proofErr w:type="spellStart"/>
      <w:r>
        <w:rPr>
          <w:rFonts w:ascii="Helvetica" w:hAnsi="Helvetica" w:cs="Helvetica"/>
          <w:i/>
          <w:color w:val="000000"/>
        </w:rPr>
        <w:t>Topchyan</w:t>
      </w:r>
      <w:proofErr w:type="spellEnd"/>
    </w:p>
    <w:p w14:paraId="4FA9C0E9" w14:textId="239F5CEF" w:rsidR="009B34E2" w:rsidRDefault="009B34E2" w:rsidP="009B34E2">
      <w:pPr>
        <w:pStyle w:val="ListParagraph"/>
        <w:numPr>
          <w:ilvl w:val="0"/>
          <w:numId w:val="3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Text Broker </w:t>
      </w:r>
      <w:proofErr w:type="gramStart"/>
      <w:r>
        <w:rPr>
          <w:rFonts w:ascii="Helvetica" w:hAnsi="Helvetica" w:cs="Helvetica"/>
          <w:i/>
          <w:color w:val="000000"/>
        </w:rPr>
        <w:t>-  Mandy</w:t>
      </w:r>
      <w:proofErr w:type="gramEnd"/>
      <w:r>
        <w:rPr>
          <w:rFonts w:ascii="Helvetica" w:hAnsi="Helvetica" w:cs="Helvetica"/>
          <w:i/>
          <w:color w:val="000000"/>
        </w:rPr>
        <w:t xml:space="preserve"> Lin</w:t>
      </w:r>
    </w:p>
    <w:p w14:paraId="33BCF938" w14:textId="5AE01A54" w:rsidR="009B34E2" w:rsidRPr="00322BAE" w:rsidRDefault="009B34E2" w:rsidP="009B34E2">
      <w:pPr>
        <w:pStyle w:val="ListParagraph"/>
        <w:numPr>
          <w:ilvl w:val="0"/>
          <w:numId w:val="3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Tax Calculator – Gabrielle Cornelius</w:t>
      </w:r>
    </w:p>
    <w:p w14:paraId="64D7FD8C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4D26C378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6325A3B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0988FA40" w14:textId="1D623F46" w:rsidR="008F4D0B" w:rsidRDefault="009B34E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Integration testing – 4/22/2022</w:t>
      </w:r>
      <w:r w:rsidR="005968B6">
        <w:rPr>
          <w:rFonts w:ascii="Helvetica" w:hAnsi="Helvetica" w:cs="Helvetica"/>
          <w:i/>
          <w:color w:val="000000"/>
        </w:rPr>
        <w:t xml:space="preserve"> – in danger</w:t>
      </w:r>
    </w:p>
    <w:p w14:paraId="26981F03" w14:textId="77777777" w:rsidR="0080486D" w:rsidRPr="0080486D" w:rsidRDefault="0080486D" w:rsidP="0080486D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66F52783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3ADEFD2B" w14:textId="550B7A75" w:rsidR="008F4D0B" w:rsidRPr="00110679" w:rsidRDefault="005968B6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We have had difficulties with reading the input stream back from child processes.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5C06" w14:textId="77777777" w:rsidR="00BB5C50" w:rsidRDefault="00BB5C50" w:rsidP="00110679">
      <w:pPr>
        <w:spacing w:after="0" w:line="240" w:lineRule="auto"/>
      </w:pPr>
      <w:r>
        <w:separator/>
      </w:r>
    </w:p>
  </w:endnote>
  <w:endnote w:type="continuationSeparator" w:id="0">
    <w:p w14:paraId="3EAE78BD" w14:textId="77777777" w:rsidR="00BB5C50" w:rsidRDefault="00BB5C50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8726E" w14:textId="77777777" w:rsidR="00BB5C50" w:rsidRDefault="00BB5C50" w:rsidP="00110679">
      <w:pPr>
        <w:spacing w:after="0" w:line="240" w:lineRule="auto"/>
      </w:pPr>
      <w:r>
        <w:separator/>
      </w:r>
    </w:p>
  </w:footnote>
  <w:footnote w:type="continuationSeparator" w:id="0">
    <w:p w14:paraId="4161845E" w14:textId="77777777" w:rsidR="00BB5C50" w:rsidRDefault="00BB5C50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9868" w14:textId="624E225D" w:rsidR="00110679" w:rsidRDefault="008F4D0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 w:rsidR="009B34E2">
      <w:rPr>
        <w:b/>
        <w:sz w:val="32"/>
        <w:szCs w:val="32"/>
      </w:rPr>
      <w:t>355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r w:rsidR="009B34E2">
      <w:rPr>
        <w:b/>
        <w:sz w:val="32"/>
        <w:szCs w:val="32"/>
      </w:rPr>
      <w:t>Translator/Tax Calculator</w:t>
    </w:r>
  </w:p>
  <w:p w14:paraId="3C53ABD1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70F34930" w14:textId="11860950" w:rsidR="00110679" w:rsidRPr="008F4D0B" w:rsidRDefault="009B34E2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4/22/2022</w:t>
    </w:r>
  </w:p>
  <w:p w14:paraId="404BB597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3A5F66" wp14:editId="216AC777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4909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29D"/>
    <w:multiLevelType w:val="hybridMultilevel"/>
    <w:tmpl w:val="2CF04C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92298">
    <w:abstractNumId w:val="2"/>
  </w:num>
  <w:num w:numId="2" w16cid:durableId="1924607516">
    <w:abstractNumId w:val="1"/>
  </w:num>
  <w:num w:numId="3" w16cid:durableId="96249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AE"/>
    <w:rsid w:val="00047A6E"/>
    <w:rsid w:val="001062DD"/>
    <w:rsid w:val="00110679"/>
    <w:rsid w:val="002A7A77"/>
    <w:rsid w:val="00322BAE"/>
    <w:rsid w:val="005968B6"/>
    <w:rsid w:val="00671386"/>
    <w:rsid w:val="0080486D"/>
    <w:rsid w:val="00814AEF"/>
    <w:rsid w:val="008F4D0B"/>
    <w:rsid w:val="009B34E2"/>
    <w:rsid w:val="00AD3211"/>
    <w:rsid w:val="00BB5C50"/>
    <w:rsid w:val="00C17343"/>
    <w:rsid w:val="00C82ACA"/>
    <w:rsid w:val="00CD1F18"/>
    <w:rsid w:val="00CE428E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20D91"/>
  <w15:chartTrackingRefBased/>
  <w15:docId w15:val="{D9E70C85-3E58-4489-BF03-894E361E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y\Download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C:\Users\mandy\Downloads\Status Reports.dotx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Sushi</dc:creator>
  <cp:keywords/>
  <dc:description/>
  <cp:lastModifiedBy>Tyler Benson</cp:lastModifiedBy>
  <cp:revision>2</cp:revision>
  <dcterms:created xsi:type="dcterms:W3CDTF">2022-04-22T21:37:00Z</dcterms:created>
  <dcterms:modified xsi:type="dcterms:W3CDTF">2022-04-22T21:37:00Z</dcterms:modified>
</cp:coreProperties>
</file>