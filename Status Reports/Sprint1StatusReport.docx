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15D5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74B959E" w14:textId="0DE83A75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Tyler Benson</w:t>
      </w:r>
    </w:p>
    <w:p w14:paraId="21174A03" w14:textId="59DEB67B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Mandy Lin</w:t>
      </w:r>
    </w:p>
    <w:p w14:paraId="500B6985" w14:textId="4D37720B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Even Pham</w:t>
      </w:r>
    </w:p>
    <w:p w14:paraId="631EEB68" w14:textId="2EB02769" w:rsid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Mariam </w:t>
      </w:r>
      <w:proofErr w:type="spellStart"/>
      <w:r>
        <w:rPr>
          <w:rFonts w:ascii="Helvetica" w:hAnsi="Helvetica" w:cs="Helvetica"/>
          <w:i/>
          <w:color w:val="000000"/>
        </w:rPr>
        <w:t>Topchyan</w:t>
      </w:r>
      <w:proofErr w:type="spellEnd"/>
    </w:p>
    <w:p w14:paraId="36E4BDEA" w14:textId="3D553CC4" w:rsidR="00322BAE" w:rsidRPr="00322BAE" w:rsidRDefault="00322BAE" w:rsidP="00322BA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Gabrielle Cornelius</w:t>
      </w:r>
    </w:p>
    <w:p w14:paraId="3896D315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D2CA127" w14:textId="289D3029" w:rsidR="00CE428E" w:rsidRDefault="00322BA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Architecture Diagram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Everyone participated in it together</w:t>
      </w:r>
    </w:p>
    <w:p w14:paraId="31644318" w14:textId="549FBC3D" w:rsidR="00322BAE" w:rsidRDefault="00322BAE" w:rsidP="00322BA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UML Diagram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Everyone worked on it </w:t>
      </w:r>
      <w:r w:rsidR="00047A6E">
        <w:rPr>
          <w:rFonts w:ascii="Helvetica" w:hAnsi="Helvetica" w:cs="Helvetica"/>
          <w:i/>
          <w:color w:val="000000"/>
        </w:rPr>
        <w:t>together,</w:t>
      </w:r>
      <w:r>
        <w:rPr>
          <w:rFonts w:ascii="Helvetica" w:hAnsi="Helvetica" w:cs="Helvetica"/>
          <w:i/>
          <w:color w:val="000000"/>
        </w:rPr>
        <w:t xml:space="preserve"> but Mariam made the most contribution</w:t>
      </w:r>
    </w:p>
    <w:p w14:paraId="170E7729" w14:textId="3465F75E" w:rsidR="00322BAE" w:rsidRDefault="00322BAE" w:rsidP="00322BA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Orchestration Layer </w:t>
      </w:r>
      <w:r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Tyler did the orchestration layer</w:t>
      </w:r>
    </w:p>
    <w:p w14:paraId="46CF921C" w14:textId="5AA59AF4" w:rsidR="00322BAE" w:rsidRDefault="00322BAE" w:rsidP="00322BA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Business Services </w:t>
      </w:r>
      <w:r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Had two separate modules and was split by Even and Gabrielle, Tyler edited the two modules at the end </w:t>
      </w:r>
    </w:p>
    <w:p w14:paraId="2C99A99B" w14:textId="1B2E2DEE" w:rsidR="00322BAE" w:rsidRDefault="00322BAE" w:rsidP="00322BA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Utility Services </w:t>
      </w:r>
      <w:r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Mandy did both modules and Tyler edited the two modules at the end</w:t>
      </w:r>
    </w:p>
    <w:p w14:paraId="55A4BBA8" w14:textId="25C7ECD6" w:rsidR="00322BAE" w:rsidRPr="00322BAE" w:rsidRDefault="00322BAE" w:rsidP="00322BA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Storyboard </w:t>
      </w:r>
      <w:r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Tyler made the storyboard and Mandy edited it</w:t>
      </w:r>
    </w:p>
    <w:p w14:paraId="64D7FD8C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4D26C378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6325A3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988FA40" w14:textId="26C31F65" w:rsidR="008F4D0B" w:rsidRDefault="00804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IPO Charts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Everyone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3/25/2022</w:t>
      </w:r>
    </w:p>
    <w:p w14:paraId="26981F03" w14:textId="77777777" w:rsidR="0080486D" w:rsidRPr="0080486D" w:rsidRDefault="0080486D" w:rsidP="0080486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66F52783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ADEFD2B" w14:textId="59389339" w:rsidR="008F4D0B" w:rsidRPr="00110679" w:rsidRDefault="00047A6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So </w:t>
      </w:r>
      <w:proofErr w:type="gramStart"/>
      <w:r>
        <w:rPr>
          <w:rFonts w:ascii="Helvetica" w:hAnsi="Helvetica" w:cs="Helvetica"/>
          <w:i/>
          <w:color w:val="000000"/>
        </w:rPr>
        <w:t>far</w:t>
      </w:r>
      <w:proofErr w:type="gramEnd"/>
      <w:r>
        <w:rPr>
          <w:rFonts w:ascii="Helvetica" w:hAnsi="Helvetica" w:cs="Helvetica"/>
          <w:i/>
          <w:color w:val="000000"/>
        </w:rPr>
        <w:t xml:space="preserve"> we have no issues nor concerns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F355" w14:textId="77777777" w:rsidR="00322BAE" w:rsidRDefault="00322BAE" w:rsidP="00110679">
      <w:pPr>
        <w:spacing w:after="0" w:line="240" w:lineRule="auto"/>
      </w:pPr>
      <w:r>
        <w:separator/>
      </w:r>
    </w:p>
  </w:endnote>
  <w:endnote w:type="continuationSeparator" w:id="0">
    <w:p w14:paraId="6095705C" w14:textId="77777777" w:rsidR="00322BAE" w:rsidRDefault="00322BA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1D0B" w14:textId="77777777" w:rsidR="00F15F74" w:rsidRDefault="00F15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EFA0" w14:textId="77777777" w:rsidR="00F15F74" w:rsidRDefault="00F15F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1D52" w14:textId="77777777" w:rsidR="00F15F74" w:rsidRDefault="00F15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386F" w14:textId="77777777" w:rsidR="00322BAE" w:rsidRDefault="00322BAE" w:rsidP="00110679">
      <w:pPr>
        <w:spacing w:after="0" w:line="240" w:lineRule="auto"/>
      </w:pPr>
      <w:r>
        <w:separator/>
      </w:r>
    </w:p>
  </w:footnote>
  <w:footnote w:type="continuationSeparator" w:id="0">
    <w:p w14:paraId="2951C7BB" w14:textId="77777777" w:rsidR="00322BAE" w:rsidRDefault="00322BA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6BBC" w14:textId="77777777" w:rsidR="00F15F74" w:rsidRDefault="00F15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9868" w14:textId="77777777" w:rsidR="00110679" w:rsidRDefault="008F4D0B" w:rsidP="00110679">
    <w:pPr>
      <w:pStyle w:val="Header"/>
      <w:jc w:val="center"/>
      <w:rPr>
        <w:b/>
        <w:sz w:val="32"/>
        <w:szCs w:val="32"/>
      </w:rPr>
    </w:pPr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  -</w:t>
    </w:r>
    <w:proofErr w:type="gramEnd"/>
    <w:r w:rsidR="00110679" w:rsidRPr="00110679">
      <w:rPr>
        <w:b/>
        <w:sz w:val="32"/>
        <w:szCs w:val="32"/>
      </w:rPr>
      <w:t xml:space="preserve">  Project name</w:t>
    </w:r>
  </w:p>
  <w:p w14:paraId="3C53ABD1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0F34930" w14:textId="77777777"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</w:p>
  <w:p w14:paraId="404BB59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A5F66" wp14:editId="216AC777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4909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DF02" w14:textId="77777777" w:rsidR="00F15F74" w:rsidRDefault="00F15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E"/>
    <w:rsid w:val="00047A6E"/>
    <w:rsid w:val="001062DD"/>
    <w:rsid w:val="00110679"/>
    <w:rsid w:val="002A7A77"/>
    <w:rsid w:val="00322BAE"/>
    <w:rsid w:val="00671386"/>
    <w:rsid w:val="0080486D"/>
    <w:rsid w:val="00814AEF"/>
    <w:rsid w:val="008F4D0B"/>
    <w:rsid w:val="00AD3211"/>
    <w:rsid w:val="00C17343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20D91"/>
  <w15:chartTrackingRefBased/>
  <w15:docId w15:val="{D9E70C85-3E58-4489-BF03-894E361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y\Download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Sushi</dc:creator>
  <cp:keywords/>
  <dc:description/>
  <cp:lastModifiedBy>Luka Sushi</cp:lastModifiedBy>
  <cp:revision>1</cp:revision>
  <dcterms:created xsi:type="dcterms:W3CDTF">2022-03-25T16:51:00Z</dcterms:created>
  <dcterms:modified xsi:type="dcterms:W3CDTF">2022-03-25T17:11:00Z</dcterms:modified>
</cp:coreProperties>
</file>